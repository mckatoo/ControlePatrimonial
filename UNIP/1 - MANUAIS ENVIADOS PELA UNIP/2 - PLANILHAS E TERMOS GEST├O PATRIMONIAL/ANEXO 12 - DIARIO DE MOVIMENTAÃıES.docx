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46" w:type="dxa"/>
        <w:jc w:val="center"/>
        <w:tblInd w:w="192" w:type="dxa"/>
        <w:tblLayout w:type="fixed"/>
        <w:tblLook w:val="04A0" w:firstRow="1" w:lastRow="0" w:firstColumn="1" w:lastColumn="0" w:noHBand="0" w:noVBand="1"/>
      </w:tblPr>
      <w:tblGrid>
        <w:gridCol w:w="733"/>
        <w:gridCol w:w="476"/>
        <w:gridCol w:w="258"/>
        <w:gridCol w:w="734"/>
        <w:gridCol w:w="284"/>
        <w:gridCol w:w="2888"/>
        <w:gridCol w:w="89"/>
        <w:gridCol w:w="992"/>
        <w:gridCol w:w="1417"/>
        <w:gridCol w:w="2875"/>
      </w:tblGrid>
      <w:tr w:rsidR="004B6274" w:rsidTr="00B658CE">
        <w:trPr>
          <w:trHeight w:val="264"/>
          <w:jc w:val="center"/>
        </w:trPr>
        <w:tc>
          <w:tcPr>
            <w:tcW w:w="2485" w:type="dxa"/>
            <w:gridSpan w:val="5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B6274" w:rsidRPr="006568A1" w:rsidRDefault="004B6274" w:rsidP="00B658CE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bookmarkStart w:id="0" w:name="_GoBack"/>
            <w:bookmarkEnd w:id="0"/>
            <w:r w:rsidRPr="006568A1">
              <w:rPr>
                <w:b/>
                <w:sz w:val="20"/>
                <w:szCs w:val="20"/>
              </w:rPr>
              <w:t xml:space="preserve">Nº </w:t>
            </w:r>
            <w:r w:rsidR="00B658CE">
              <w:rPr>
                <w:b/>
                <w:sz w:val="20"/>
                <w:szCs w:val="20"/>
              </w:rPr>
              <w:t>DE PATRIMÔNIO</w:t>
            </w:r>
          </w:p>
        </w:tc>
        <w:tc>
          <w:tcPr>
            <w:tcW w:w="826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6274" w:rsidRPr="00A3214F" w:rsidRDefault="004B6274" w:rsidP="00B82D1F">
            <w:pPr>
              <w:jc w:val="center"/>
              <w:rPr>
                <w:b/>
                <w:sz w:val="20"/>
                <w:szCs w:val="20"/>
              </w:rPr>
            </w:pPr>
            <w:r w:rsidRPr="00A3214F">
              <w:rPr>
                <w:b/>
                <w:sz w:val="20"/>
                <w:szCs w:val="20"/>
              </w:rPr>
              <w:t>DESCRIÇÃO DO ITEM</w:t>
            </w:r>
          </w:p>
        </w:tc>
      </w:tr>
      <w:tr w:rsidR="004B6274" w:rsidTr="00B658CE">
        <w:trPr>
          <w:trHeight w:val="443"/>
          <w:jc w:val="center"/>
        </w:trPr>
        <w:tc>
          <w:tcPr>
            <w:tcW w:w="2485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6274" w:rsidRPr="00773486" w:rsidRDefault="004B6274" w:rsidP="0077348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4B6274" w:rsidRPr="00B237CA" w:rsidRDefault="004B6274" w:rsidP="00B82D1F">
            <w:pPr>
              <w:rPr>
                <w:sz w:val="28"/>
                <w:szCs w:val="28"/>
              </w:rPr>
            </w:pPr>
          </w:p>
        </w:tc>
      </w:tr>
      <w:tr w:rsidR="004B6274" w:rsidTr="00B658CE">
        <w:trPr>
          <w:trHeight w:val="442"/>
          <w:jc w:val="center"/>
        </w:trPr>
        <w:tc>
          <w:tcPr>
            <w:tcW w:w="2485" w:type="dxa"/>
            <w:gridSpan w:val="5"/>
            <w:vMerge/>
            <w:shd w:val="clear" w:color="auto" w:fill="auto"/>
            <w:vAlign w:val="center"/>
          </w:tcPr>
          <w:p w:rsidR="004B6274" w:rsidRPr="00773486" w:rsidRDefault="004B6274" w:rsidP="0077348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4B6274" w:rsidRPr="00B237CA" w:rsidRDefault="004B6274" w:rsidP="00B82D1F">
            <w:pPr>
              <w:rPr>
                <w:sz w:val="28"/>
                <w:szCs w:val="28"/>
              </w:rPr>
            </w:pPr>
          </w:p>
        </w:tc>
      </w:tr>
      <w:tr w:rsidR="004B6274" w:rsidTr="004B62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2201" w:type="dxa"/>
            <w:gridSpan w:val="4"/>
            <w:shd w:val="clear" w:color="auto" w:fill="BFBFBF" w:themeFill="background1" w:themeFillShade="BF"/>
            <w:vAlign w:val="center"/>
          </w:tcPr>
          <w:p w:rsidR="004B6274" w:rsidRPr="006568A1" w:rsidRDefault="004B6274" w:rsidP="00656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 w:rsidRPr="006568A1">
              <w:rPr>
                <w:b/>
                <w:sz w:val="20"/>
                <w:szCs w:val="20"/>
              </w:rPr>
              <w:t xml:space="preserve"> DE MOVIMENTAÇÃO</w:t>
            </w:r>
          </w:p>
        </w:tc>
        <w:tc>
          <w:tcPr>
            <w:tcW w:w="8545" w:type="dxa"/>
            <w:gridSpan w:val="6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4B6274" w:rsidRPr="00A3214F" w:rsidRDefault="004B6274" w:rsidP="00A321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MOVIMENTAÇÃO</w:t>
            </w:r>
          </w:p>
        </w:tc>
      </w:tr>
      <w:tr w:rsidR="004B6274" w:rsidTr="00073D1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733" w:type="dxa"/>
            <w:shd w:val="clear" w:color="auto" w:fill="FFFFFF" w:themeFill="background1"/>
            <w:vAlign w:val="center"/>
          </w:tcPr>
          <w:p w:rsidR="004B6274" w:rsidRPr="006568A1" w:rsidRDefault="004B6274" w:rsidP="006568A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gridSpan w:val="2"/>
            <w:shd w:val="clear" w:color="auto" w:fill="FFFFFF" w:themeFill="background1"/>
            <w:vAlign w:val="center"/>
          </w:tcPr>
          <w:p w:rsidR="004B6274" w:rsidRPr="006568A1" w:rsidRDefault="004B6274" w:rsidP="006568A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shd w:val="clear" w:color="auto" w:fill="FFFFFF" w:themeFill="background1"/>
            <w:vAlign w:val="center"/>
          </w:tcPr>
          <w:p w:rsidR="004B6274" w:rsidRPr="006568A1" w:rsidRDefault="004B6274" w:rsidP="006568A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1" w:type="dxa"/>
            <w:gridSpan w:val="3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274" w:rsidRPr="00C85574" w:rsidRDefault="0005076C" w:rsidP="004B6274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2065" t="6350" r="11430" b="7620"/>
                      <wp:wrapNone/>
                      <wp:docPr id="1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.9pt;margin-top:1.25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"/>
                  </w:pict>
                </mc:Fallback>
              </mc:AlternateContent>
            </w:r>
            <w:r w:rsidR="004B6274">
              <w:rPr>
                <w:sz w:val="14"/>
                <w:szCs w:val="14"/>
              </w:rPr>
              <w:t xml:space="preserve">       </w:t>
            </w:r>
            <w:r w:rsidR="004B6274" w:rsidRPr="00C85574">
              <w:rPr>
                <w:sz w:val="14"/>
                <w:szCs w:val="14"/>
              </w:rPr>
              <w:t>AQUISIÇÃO</w:t>
            </w:r>
            <w:r w:rsidR="008F0C56">
              <w:rPr>
                <w:sz w:val="14"/>
                <w:szCs w:val="14"/>
              </w:rPr>
              <w:t xml:space="preserve"> </w:t>
            </w:r>
            <w:r w:rsidR="008F0C56">
              <w:rPr>
                <w:sz w:val="12"/>
                <w:szCs w:val="12"/>
              </w:rPr>
              <w:t xml:space="preserve">(ANOTE O Nº DA NOTA FISCAL NAS </w:t>
            </w:r>
            <w:r w:rsidR="008F0C56" w:rsidRPr="008F0C56">
              <w:rPr>
                <w:sz w:val="12"/>
                <w:szCs w:val="12"/>
              </w:rPr>
              <w:t>OBSERVAÇÕES)</w:t>
            </w: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274" w:rsidRPr="009C16DC" w:rsidRDefault="0005076C" w:rsidP="008F0C56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</wp:posOffset>
                      </wp:positionV>
                      <wp:extent cx="90805" cy="90805"/>
                      <wp:effectExtent l="10160" t="8890" r="13335" b="5080"/>
                      <wp:wrapNone/>
                      <wp:docPr id="1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.2pt;margin-top:.6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"/>
                  </w:pict>
                </mc:Fallback>
              </mc:AlternateContent>
            </w:r>
            <w:r w:rsidR="004B6274">
              <w:rPr>
                <w:sz w:val="14"/>
                <w:szCs w:val="14"/>
              </w:rPr>
              <w:t xml:space="preserve">       </w:t>
            </w:r>
            <w:r w:rsidR="004B6274" w:rsidRPr="00C85574">
              <w:rPr>
                <w:sz w:val="14"/>
                <w:szCs w:val="14"/>
              </w:rPr>
              <w:t>INCLUSÃO</w:t>
            </w:r>
            <w:r w:rsidR="008F0C56"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B6274" w:rsidRPr="009C16DC" w:rsidRDefault="0005076C" w:rsidP="008F0C56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2065" t="12065" r="11430" b="11430"/>
                      <wp:wrapNone/>
                      <wp:docPr id="1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.25pt;margin-top:.95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"/>
                  </w:pict>
                </mc:Fallback>
              </mc:AlternateContent>
            </w:r>
            <w:r w:rsidR="008F0C56">
              <w:rPr>
                <w:sz w:val="14"/>
                <w:szCs w:val="14"/>
              </w:rPr>
              <w:t xml:space="preserve">       </w:t>
            </w:r>
            <w:r w:rsidR="004B6274" w:rsidRPr="00C85574">
              <w:rPr>
                <w:sz w:val="14"/>
                <w:szCs w:val="14"/>
              </w:rPr>
              <w:t>TRANSFERÊNCIA</w:t>
            </w:r>
          </w:p>
        </w:tc>
        <w:tc>
          <w:tcPr>
            <w:tcW w:w="2875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4B6274" w:rsidRPr="00073D1F" w:rsidRDefault="0005076C" w:rsidP="00073D1F">
            <w:pPr>
              <w:rPr>
                <w:sz w:val="12"/>
                <w:szCs w:val="12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</wp:posOffset>
                      </wp:positionV>
                      <wp:extent cx="90805" cy="90805"/>
                      <wp:effectExtent l="8255" t="9525" r="5715" b="13970"/>
                      <wp:wrapNone/>
                      <wp:docPr id="1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3.6pt;margin-top:.7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"/>
                  </w:pict>
                </mc:Fallback>
              </mc:AlternateContent>
            </w:r>
            <w:r w:rsidR="008F0C56">
              <w:rPr>
                <w:sz w:val="14"/>
                <w:szCs w:val="14"/>
              </w:rPr>
              <w:t xml:space="preserve">         </w:t>
            </w:r>
            <w:r w:rsidR="004B6274" w:rsidRPr="00C85574">
              <w:rPr>
                <w:sz w:val="14"/>
                <w:szCs w:val="14"/>
              </w:rPr>
              <w:t>BAIXA</w:t>
            </w:r>
            <w:r w:rsidR="00073D1F">
              <w:rPr>
                <w:sz w:val="14"/>
                <w:szCs w:val="14"/>
              </w:rPr>
              <w:t xml:space="preserve"> </w:t>
            </w:r>
            <w:r w:rsidR="00073D1F" w:rsidRPr="00073D1F">
              <w:rPr>
                <w:sz w:val="12"/>
                <w:szCs w:val="12"/>
              </w:rPr>
              <w:t>(DESCREVA O MOTIVO NAS OBSERVAÇÕES)</w:t>
            </w:r>
          </w:p>
        </w:tc>
      </w:tr>
      <w:tr w:rsidR="00073D1F" w:rsidTr="00073D1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BFBFBF" w:themeFill="background1" w:themeFillShade="BF"/>
            <w:vAlign w:val="center"/>
          </w:tcPr>
          <w:p w:rsidR="00073D1F" w:rsidRPr="00073D1F" w:rsidRDefault="00073D1F" w:rsidP="00073D1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ORIGEM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  <w:tc>
          <w:tcPr>
            <w:tcW w:w="5373" w:type="dxa"/>
            <w:gridSpan w:val="4"/>
            <w:shd w:val="clear" w:color="auto" w:fill="BFBFBF" w:themeFill="background1" w:themeFillShade="BF"/>
            <w:vAlign w:val="center"/>
          </w:tcPr>
          <w:p w:rsidR="00073D1F" w:rsidRPr="00073D1F" w:rsidRDefault="00073D1F" w:rsidP="00073D1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 xml:space="preserve">DADOS DE </w:t>
            </w:r>
            <w:r w:rsidRPr="00073D1F">
              <w:rPr>
                <w:b/>
                <w:noProof/>
                <w:sz w:val="18"/>
                <w:szCs w:val="18"/>
                <w:lang w:eastAsia="pt-BR"/>
              </w:rPr>
              <w:t>DESTINO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</w:tr>
      <w:tr w:rsidR="00073D1F" w:rsidTr="00B519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FFFFFF" w:themeFill="background1"/>
            <w:vAlign w:val="center"/>
          </w:tcPr>
          <w:p w:rsidR="00073D1F" w:rsidRDefault="00073D1F" w:rsidP="00073D1F">
            <w:pPr>
              <w:rPr>
                <w:noProof/>
                <w:sz w:val="14"/>
                <w:szCs w:val="14"/>
                <w:lang w:eastAsia="pt-BR"/>
              </w:rPr>
            </w:pPr>
          </w:p>
        </w:tc>
        <w:tc>
          <w:tcPr>
            <w:tcW w:w="5373" w:type="dxa"/>
            <w:gridSpan w:val="4"/>
            <w:shd w:val="clear" w:color="auto" w:fill="FFFFFF" w:themeFill="background1"/>
            <w:vAlign w:val="center"/>
          </w:tcPr>
          <w:p w:rsidR="00073D1F" w:rsidRDefault="00073D1F" w:rsidP="00073D1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73D1F" w:rsidTr="00073D1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209" w:type="dxa"/>
            <w:gridSpan w:val="2"/>
            <w:shd w:val="clear" w:color="auto" w:fill="BFBFBF" w:themeFill="background1" w:themeFillShade="BF"/>
            <w:vAlign w:val="center"/>
          </w:tcPr>
          <w:p w:rsidR="00073D1F" w:rsidRPr="00427567" w:rsidRDefault="00427567" w:rsidP="00073D1F">
            <w:pPr>
              <w:rPr>
                <w:b/>
                <w:noProof/>
                <w:sz w:val="18"/>
                <w:szCs w:val="18"/>
                <w:lang w:eastAsia="pt-BR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t>OBSERVAÇÕ</w:t>
            </w:r>
            <w:r w:rsidR="00073D1F" w:rsidRPr="00427567">
              <w:rPr>
                <w:b/>
                <w:noProof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9537" w:type="dxa"/>
            <w:gridSpan w:val="8"/>
            <w:shd w:val="clear" w:color="auto" w:fill="FFFFFF" w:themeFill="background1"/>
            <w:vAlign w:val="center"/>
          </w:tcPr>
          <w:p w:rsidR="00073D1F" w:rsidRDefault="00073D1F" w:rsidP="00073D1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73D1F" w:rsidTr="001C05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0746" w:type="dxa"/>
            <w:gridSpan w:val="10"/>
            <w:shd w:val="clear" w:color="auto" w:fill="FFFFFF" w:themeFill="background1"/>
            <w:vAlign w:val="center"/>
          </w:tcPr>
          <w:p w:rsidR="00073D1F" w:rsidRDefault="00073D1F" w:rsidP="00073D1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</w:tbl>
    <w:p w:rsidR="006568A1" w:rsidRDefault="006568A1" w:rsidP="006568A1">
      <w:pPr>
        <w:spacing w:after="0" w:line="240" w:lineRule="auto"/>
        <w:rPr>
          <w:sz w:val="6"/>
          <w:szCs w:val="6"/>
        </w:rPr>
      </w:pPr>
    </w:p>
    <w:p w:rsidR="006568A1" w:rsidRDefault="006568A1" w:rsidP="006568A1">
      <w:pPr>
        <w:spacing w:after="0" w:line="240" w:lineRule="auto"/>
        <w:rPr>
          <w:sz w:val="6"/>
          <w:szCs w:val="6"/>
        </w:rPr>
      </w:pPr>
    </w:p>
    <w:p w:rsidR="006568A1" w:rsidRDefault="0005076C" w:rsidP="006568A1">
      <w:pPr>
        <w:spacing w:after="0" w:line="240" w:lineRule="auto"/>
        <w:rPr>
          <w:sz w:val="6"/>
          <w:szCs w:val="6"/>
        </w:rPr>
      </w:pPr>
      <w:r>
        <w:rPr>
          <w:noProof/>
          <w:sz w:val="6"/>
          <w:szCs w:val="6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38100</wp:posOffset>
                </wp:positionV>
                <wp:extent cx="6848475" cy="0"/>
                <wp:effectExtent l="19050" t="19685" r="19050" b="27940"/>
                <wp:wrapNone/>
                <wp:docPr id="1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25.5pt;margin-top:3pt;width:53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" strokeweight="3pt">
                <v:stroke dashstyle="dash"/>
              </v:shape>
            </w:pict>
          </mc:Fallback>
        </mc:AlternateContent>
      </w:r>
    </w:p>
    <w:p w:rsidR="004B41F7" w:rsidRDefault="004B41F7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10746" w:type="dxa"/>
        <w:jc w:val="center"/>
        <w:tblInd w:w="192" w:type="dxa"/>
        <w:tblLayout w:type="fixed"/>
        <w:tblLook w:val="04A0" w:firstRow="1" w:lastRow="0" w:firstColumn="1" w:lastColumn="0" w:noHBand="0" w:noVBand="1"/>
      </w:tblPr>
      <w:tblGrid>
        <w:gridCol w:w="733"/>
        <w:gridCol w:w="476"/>
        <w:gridCol w:w="258"/>
        <w:gridCol w:w="734"/>
        <w:gridCol w:w="284"/>
        <w:gridCol w:w="2888"/>
        <w:gridCol w:w="89"/>
        <w:gridCol w:w="992"/>
        <w:gridCol w:w="1417"/>
        <w:gridCol w:w="2875"/>
      </w:tblGrid>
      <w:tr w:rsidR="0005076C" w:rsidTr="009C043F">
        <w:trPr>
          <w:trHeight w:val="264"/>
          <w:jc w:val="center"/>
        </w:trPr>
        <w:tc>
          <w:tcPr>
            <w:tcW w:w="2485" w:type="dxa"/>
            <w:gridSpan w:val="5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076C" w:rsidRPr="0005076C" w:rsidRDefault="0005076C" w:rsidP="009C043F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6568A1">
              <w:rPr>
                <w:b/>
                <w:sz w:val="20"/>
                <w:szCs w:val="20"/>
              </w:rPr>
              <w:t xml:space="preserve">Nº </w:t>
            </w:r>
            <w:r>
              <w:rPr>
                <w:b/>
                <w:sz w:val="20"/>
                <w:szCs w:val="20"/>
              </w:rPr>
              <w:t>DE PATRIMÔNIO</w:t>
            </w:r>
          </w:p>
        </w:tc>
        <w:tc>
          <w:tcPr>
            <w:tcW w:w="826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 w:rsidRPr="00A3214F">
              <w:rPr>
                <w:b/>
                <w:sz w:val="20"/>
                <w:szCs w:val="20"/>
              </w:rPr>
              <w:t>DESCRIÇÃO DO ITEM</w:t>
            </w:r>
          </w:p>
        </w:tc>
      </w:tr>
      <w:tr w:rsidR="0005076C" w:rsidTr="009C043F">
        <w:trPr>
          <w:trHeight w:val="443"/>
          <w:jc w:val="center"/>
        </w:trPr>
        <w:tc>
          <w:tcPr>
            <w:tcW w:w="2485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rPr>
          <w:trHeight w:val="442"/>
          <w:jc w:val="center"/>
        </w:trPr>
        <w:tc>
          <w:tcPr>
            <w:tcW w:w="2485" w:type="dxa"/>
            <w:gridSpan w:val="5"/>
            <w:vMerge/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2201" w:type="dxa"/>
            <w:gridSpan w:val="4"/>
            <w:shd w:val="clear" w:color="auto" w:fill="BFBFBF" w:themeFill="background1" w:themeFillShade="BF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 w:rsidRPr="006568A1">
              <w:rPr>
                <w:b/>
                <w:sz w:val="20"/>
                <w:szCs w:val="20"/>
              </w:rPr>
              <w:t xml:space="preserve"> DE MOVIMENTAÇÃO</w:t>
            </w:r>
          </w:p>
        </w:tc>
        <w:tc>
          <w:tcPr>
            <w:tcW w:w="8545" w:type="dxa"/>
            <w:gridSpan w:val="6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MOVIMENTAÇÃO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733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gridSpan w:val="2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1" w:type="dxa"/>
            <w:gridSpan w:val="3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C85574" w:rsidRDefault="0005076C" w:rsidP="009C043F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2065" t="6350" r="11430" b="7620"/>
                      <wp:wrapNone/>
                      <wp:docPr id="1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.9pt;margin-top:1.2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jgGgIAADsEAAAOAAAAZHJzL2Uyb0RvYy54bWysU1GP0zAMfkfiP0R5Z+3GBrtq3em0Ywjp&#10;gBMHPyBL0zUiiYOTrRu/Hifd7X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AQUISIÇÃO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2"/>
                <w:szCs w:val="12"/>
              </w:rPr>
              <w:t xml:space="preserve">(ANOTE O Nº DA NOTA FISCAL NAS </w:t>
            </w:r>
            <w:r w:rsidRPr="008F0C56">
              <w:rPr>
                <w:sz w:val="12"/>
                <w:szCs w:val="12"/>
              </w:rPr>
              <w:t>OBSERVAÇÕES)</w:t>
            </w: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</wp:posOffset>
                      </wp:positionV>
                      <wp:extent cx="90805" cy="90805"/>
                      <wp:effectExtent l="10160" t="8890" r="13335" b="5080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1.2pt;margin-top:.65pt;width:7.1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INCLUSÃO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2065" t="12065" r="11430" b="11430"/>
                      <wp:wrapNone/>
                      <wp:docPr id="1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-.25pt;margin-top:.9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TRANSFERÊNCIA</w:t>
            </w:r>
          </w:p>
        </w:tc>
        <w:tc>
          <w:tcPr>
            <w:tcW w:w="2875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05076C" w:rsidRPr="00073D1F" w:rsidRDefault="0005076C" w:rsidP="009C043F">
            <w:pPr>
              <w:rPr>
                <w:sz w:val="12"/>
                <w:szCs w:val="12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</wp:posOffset>
                      </wp:positionV>
                      <wp:extent cx="90805" cy="90805"/>
                      <wp:effectExtent l="8255" t="9525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.6pt;margin-top:.75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bxHAIAADs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  </w:t>
            </w:r>
            <w:r w:rsidRPr="00C85574">
              <w:rPr>
                <w:sz w:val="14"/>
                <w:szCs w:val="14"/>
              </w:rPr>
              <w:t>BAIXA</w:t>
            </w:r>
            <w:r>
              <w:rPr>
                <w:sz w:val="14"/>
                <w:szCs w:val="14"/>
              </w:rPr>
              <w:t xml:space="preserve"> </w:t>
            </w:r>
            <w:r w:rsidRPr="00073D1F">
              <w:rPr>
                <w:sz w:val="12"/>
                <w:szCs w:val="12"/>
              </w:rPr>
              <w:t>(DESCREVA O MOTIVO NAS OBSERVAÇÕES)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ORIGEM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  <w:tc>
          <w:tcPr>
            <w:tcW w:w="5373" w:type="dxa"/>
            <w:gridSpan w:val="4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DESTINO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  <w:tc>
          <w:tcPr>
            <w:tcW w:w="5373" w:type="dxa"/>
            <w:gridSpan w:val="4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209" w:type="dxa"/>
            <w:gridSpan w:val="2"/>
            <w:shd w:val="clear" w:color="auto" w:fill="BFBFBF" w:themeFill="background1" w:themeFillShade="BF"/>
            <w:vAlign w:val="center"/>
          </w:tcPr>
          <w:p w:rsidR="0005076C" w:rsidRPr="00427567" w:rsidRDefault="0005076C" w:rsidP="009C043F">
            <w:pPr>
              <w:rPr>
                <w:b/>
                <w:noProof/>
                <w:sz w:val="18"/>
                <w:szCs w:val="18"/>
                <w:lang w:eastAsia="pt-BR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t>OBSERVAÇÕ</w:t>
            </w:r>
            <w:r w:rsidRPr="00427567">
              <w:rPr>
                <w:b/>
                <w:noProof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9537" w:type="dxa"/>
            <w:gridSpan w:val="8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0746" w:type="dxa"/>
            <w:gridSpan w:val="10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</w:tbl>
    <w:p w:rsidR="004B41F7" w:rsidRDefault="004B41F7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  <w:r>
        <w:rPr>
          <w:noProof/>
          <w:sz w:val="6"/>
          <w:szCs w:val="6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11430</wp:posOffset>
                </wp:positionV>
                <wp:extent cx="6848475" cy="0"/>
                <wp:effectExtent l="22860" t="19050" r="24765" b="19050"/>
                <wp:wrapNone/>
                <wp:docPr id="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-25.95pt;margin-top:.9pt;width:53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" strokeweight="3pt">
                <v:stroke dashstyle="dash"/>
              </v:shape>
            </w:pict>
          </mc:Fallback>
        </mc:AlternateContent>
      </w: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10746" w:type="dxa"/>
        <w:jc w:val="center"/>
        <w:tblInd w:w="192" w:type="dxa"/>
        <w:tblLayout w:type="fixed"/>
        <w:tblLook w:val="04A0" w:firstRow="1" w:lastRow="0" w:firstColumn="1" w:lastColumn="0" w:noHBand="0" w:noVBand="1"/>
      </w:tblPr>
      <w:tblGrid>
        <w:gridCol w:w="733"/>
        <w:gridCol w:w="476"/>
        <w:gridCol w:w="258"/>
        <w:gridCol w:w="734"/>
        <w:gridCol w:w="284"/>
        <w:gridCol w:w="2888"/>
        <w:gridCol w:w="89"/>
        <w:gridCol w:w="992"/>
        <w:gridCol w:w="1417"/>
        <w:gridCol w:w="2875"/>
      </w:tblGrid>
      <w:tr w:rsidR="0005076C" w:rsidTr="009C043F">
        <w:trPr>
          <w:trHeight w:val="264"/>
          <w:jc w:val="center"/>
        </w:trPr>
        <w:tc>
          <w:tcPr>
            <w:tcW w:w="2485" w:type="dxa"/>
            <w:gridSpan w:val="5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076C" w:rsidRPr="0005076C" w:rsidRDefault="0005076C" w:rsidP="009C043F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6568A1">
              <w:rPr>
                <w:b/>
                <w:sz w:val="20"/>
                <w:szCs w:val="20"/>
              </w:rPr>
              <w:t xml:space="preserve">Nº </w:t>
            </w:r>
            <w:r>
              <w:rPr>
                <w:b/>
                <w:sz w:val="20"/>
                <w:szCs w:val="20"/>
              </w:rPr>
              <w:t>DE PATRIMÔNIO</w:t>
            </w:r>
          </w:p>
        </w:tc>
        <w:tc>
          <w:tcPr>
            <w:tcW w:w="826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 w:rsidRPr="00A3214F">
              <w:rPr>
                <w:b/>
                <w:sz w:val="20"/>
                <w:szCs w:val="20"/>
              </w:rPr>
              <w:t>DESCRIÇÃO DO ITEM</w:t>
            </w:r>
          </w:p>
        </w:tc>
      </w:tr>
      <w:tr w:rsidR="0005076C" w:rsidTr="009C043F">
        <w:trPr>
          <w:trHeight w:val="443"/>
          <w:jc w:val="center"/>
        </w:trPr>
        <w:tc>
          <w:tcPr>
            <w:tcW w:w="2485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rPr>
          <w:trHeight w:val="442"/>
          <w:jc w:val="center"/>
        </w:trPr>
        <w:tc>
          <w:tcPr>
            <w:tcW w:w="2485" w:type="dxa"/>
            <w:gridSpan w:val="5"/>
            <w:vMerge/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2201" w:type="dxa"/>
            <w:gridSpan w:val="4"/>
            <w:shd w:val="clear" w:color="auto" w:fill="BFBFBF" w:themeFill="background1" w:themeFillShade="BF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 w:rsidRPr="006568A1">
              <w:rPr>
                <w:b/>
                <w:sz w:val="20"/>
                <w:szCs w:val="20"/>
              </w:rPr>
              <w:t xml:space="preserve"> DE MOVIMENTAÇÃO</w:t>
            </w:r>
          </w:p>
        </w:tc>
        <w:tc>
          <w:tcPr>
            <w:tcW w:w="8545" w:type="dxa"/>
            <w:gridSpan w:val="6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MOVIMENTAÇÃO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733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gridSpan w:val="2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1" w:type="dxa"/>
            <w:gridSpan w:val="3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C85574" w:rsidRDefault="0005076C" w:rsidP="009C043F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2065" t="6350" r="11430" b="7620"/>
                      <wp:wrapNone/>
                      <wp:docPr id="9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.9pt;margin-top:1.25pt;width:7.1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AQUISIÇÃO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2"/>
                <w:szCs w:val="12"/>
              </w:rPr>
              <w:t xml:space="preserve">(ANOTE O Nº DA NOTA FISCAL NAS </w:t>
            </w:r>
            <w:r w:rsidRPr="008F0C56">
              <w:rPr>
                <w:sz w:val="12"/>
                <w:szCs w:val="12"/>
              </w:rPr>
              <w:t>OBSERVAÇÕES)</w:t>
            </w: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</wp:posOffset>
                      </wp:positionV>
                      <wp:extent cx="90805" cy="90805"/>
                      <wp:effectExtent l="10160" t="8890" r="13335" b="5080"/>
                      <wp:wrapNone/>
                      <wp:docPr id="8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1.2pt;margin-top:.65pt;width:7.1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INCLUSÃO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2065" t="12065" r="11430" b="11430"/>
                      <wp:wrapNone/>
                      <wp:docPr id="7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-.25pt;margin-top:.95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TRANSFERÊNCIA</w:t>
            </w:r>
          </w:p>
        </w:tc>
        <w:tc>
          <w:tcPr>
            <w:tcW w:w="2875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05076C" w:rsidRPr="00073D1F" w:rsidRDefault="0005076C" w:rsidP="009C043F">
            <w:pPr>
              <w:rPr>
                <w:sz w:val="12"/>
                <w:szCs w:val="12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</wp:posOffset>
                      </wp:positionV>
                      <wp:extent cx="90805" cy="90805"/>
                      <wp:effectExtent l="8255" t="9525" r="5715" b="13970"/>
                      <wp:wrapNone/>
                      <wp:docPr id="6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.6pt;margin-top:.75pt;width:7.1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  </w:t>
            </w:r>
            <w:r w:rsidRPr="00C85574">
              <w:rPr>
                <w:sz w:val="14"/>
                <w:szCs w:val="14"/>
              </w:rPr>
              <w:t>BAIXA</w:t>
            </w:r>
            <w:r>
              <w:rPr>
                <w:sz w:val="14"/>
                <w:szCs w:val="14"/>
              </w:rPr>
              <w:t xml:space="preserve"> </w:t>
            </w:r>
            <w:r w:rsidRPr="00073D1F">
              <w:rPr>
                <w:sz w:val="12"/>
                <w:szCs w:val="12"/>
              </w:rPr>
              <w:t>(DESCREVA O MOTIVO NAS OBSERVAÇÕES)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ORIGEM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  <w:tc>
          <w:tcPr>
            <w:tcW w:w="5373" w:type="dxa"/>
            <w:gridSpan w:val="4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DESTINO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  <w:tc>
          <w:tcPr>
            <w:tcW w:w="5373" w:type="dxa"/>
            <w:gridSpan w:val="4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209" w:type="dxa"/>
            <w:gridSpan w:val="2"/>
            <w:shd w:val="clear" w:color="auto" w:fill="BFBFBF" w:themeFill="background1" w:themeFillShade="BF"/>
            <w:vAlign w:val="center"/>
          </w:tcPr>
          <w:p w:rsidR="0005076C" w:rsidRPr="00427567" w:rsidRDefault="0005076C" w:rsidP="009C043F">
            <w:pPr>
              <w:rPr>
                <w:b/>
                <w:noProof/>
                <w:sz w:val="18"/>
                <w:szCs w:val="18"/>
                <w:lang w:eastAsia="pt-BR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t>OBSERVAÇÕ</w:t>
            </w:r>
            <w:r w:rsidRPr="00427567">
              <w:rPr>
                <w:b/>
                <w:noProof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9537" w:type="dxa"/>
            <w:gridSpan w:val="8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0746" w:type="dxa"/>
            <w:gridSpan w:val="10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</w:tbl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  <w:r>
        <w:rPr>
          <w:noProof/>
          <w:sz w:val="6"/>
          <w:szCs w:val="6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15875</wp:posOffset>
                </wp:positionV>
                <wp:extent cx="6848475" cy="0"/>
                <wp:effectExtent l="22860" t="19050" r="24765" b="19050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-25.5pt;margin-top:1.25pt;width:539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" strokeweight="3pt">
                <v:stroke dashstyle="dash"/>
              </v:shape>
            </w:pict>
          </mc:Fallback>
        </mc:AlternateContent>
      </w: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05076C" w:rsidRDefault="0005076C" w:rsidP="006568A1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10746" w:type="dxa"/>
        <w:jc w:val="center"/>
        <w:tblInd w:w="192" w:type="dxa"/>
        <w:tblLayout w:type="fixed"/>
        <w:tblLook w:val="04A0" w:firstRow="1" w:lastRow="0" w:firstColumn="1" w:lastColumn="0" w:noHBand="0" w:noVBand="1"/>
      </w:tblPr>
      <w:tblGrid>
        <w:gridCol w:w="733"/>
        <w:gridCol w:w="476"/>
        <w:gridCol w:w="258"/>
        <w:gridCol w:w="734"/>
        <w:gridCol w:w="284"/>
        <w:gridCol w:w="2888"/>
        <w:gridCol w:w="89"/>
        <w:gridCol w:w="992"/>
        <w:gridCol w:w="1417"/>
        <w:gridCol w:w="2875"/>
      </w:tblGrid>
      <w:tr w:rsidR="0005076C" w:rsidTr="009C043F">
        <w:trPr>
          <w:trHeight w:val="264"/>
          <w:jc w:val="center"/>
        </w:trPr>
        <w:tc>
          <w:tcPr>
            <w:tcW w:w="2485" w:type="dxa"/>
            <w:gridSpan w:val="5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076C" w:rsidRPr="0005076C" w:rsidRDefault="0005076C" w:rsidP="009C043F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6568A1">
              <w:rPr>
                <w:b/>
                <w:sz w:val="20"/>
                <w:szCs w:val="20"/>
              </w:rPr>
              <w:t xml:space="preserve">Nº </w:t>
            </w:r>
            <w:r>
              <w:rPr>
                <w:b/>
                <w:sz w:val="20"/>
                <w:szCs w:val="20"/>
              </w:rPr>
              <w:t>DE PATRIMÔNIO</w:t>
            </w:r>
          </w:p>
        </w:tc>
        <w:tc>
          <w:tcPr>
            <w:tcW w:w="826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 w:rsidRPr="00A3214F">
              <w:rPr>
                <w:b/>
                <w:sz w:val="20"/>
                <w:szCs w:val="20"/>
              </w:rPr>
              <w:t>DESCRIÇÃO DO ITEM</w:t>
            </w:r>
          </w:p>
        </w:tc>
      </w:tr>
      <w:tr w:rsidR="0005076C" w:rsidTr="009C043F">
        <w:trPr>
          <w:trHeight w:val="443"/>
          <w:jc w:val="center"/>
        </w:trPr>
        <w:tc>
          <w:tcPr>
            <w:tcW w:w="2485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rPr>
          <w:trHeight w:val="442"/>
          <w:jc w:val="center"/>
        </w:trPr>
        <w:tc>
          <w:tcPr>
            <w:tcW w:w="2485" w:type="dxa"/>
            <w:gridSpan w:val="5"/>
            <w:vMerge/>
            <w:shd w:val="clear" w:color="auto" w:fill="auto"/>
            <w:vAlign w:val="center"/>
          </w:tcPr>
          <w:p w:rsidR="0005076C" w:rsidRPr="00773486" w:rsidRDefault="0005076C" w:rsidP="009C043F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261" w:type="dxa"/>
            <w:gridSpan w:val="5"/>
            <w:tcBorders>
              <w:top w:val="single" w:sz="4" w:space="0" w:color="auto"/>
            </w:tcBorders>
          </w:tcPr>
          <w:p w:rsidR="0005076C" w:rsidRPr="00B237CA" w:rsidRDefault="0005076C" w:rsidP="009C043F">
            <w:pPr>
              <w:rPr>
                <w:sz w:val="28"/>
                <w:szCs w:val="28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2201" w:type="dxa"/>
            <w:gridSpan w:val="4"/>
            <w:shd w:val="clear" w:color="auto" w:fill="BFBFBF" w:themeFill="background1" w:themeFillShade="BF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  <w:r w:rsidRPr="006568A1">
              <w:rPr>
                <w:b/>
                <w:sz w:val="20"/>
                <w:szCs w:val="20"/>
              </w:rPr>
              <w:t xml:space="preserve"> DE MOVIMENTAÇÃO</w:t>
            </w:r>
          </w:p>
        </w:tc>
        <w:tc>
          <w:tcPr>
            <w:tcW w:w="8545" w:type="dxa"/>
            <w:gridSpan w:val="6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05076C" w:rsidRPr="00A3214F" w:rsidRDefault="0005076C" w:rsidP="009C04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MOVIMENTAÇÃO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733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gridSpan w:val="2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4" w:type="dxa"/>
            <w:shd w:val="clear" w:color="auto" w:fill="FFFFFF" w:themeFill="background1"/>
            <w:vAlign w:val="center"/>
          </w:tcPr>
          <w:p w:rsidR="0005076C" w:rsidRPr="006568A1" w:rsidRDefault="0005076C" w:rsidP="009C043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1" w:type="dxa"/>
            <w:gridSpan w:val="3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C85574" w:rsidRDefault="0005076C" w:rsidP="009C043F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15875</wp:posOffset>
                      </wp:positionV>
                      <wp:extent cx="90805" cy="90805"/>
                      <wp:effectExtent l="12065" t="6350" r="11430" b="7620"/>
                      <wp:wrapNone/>
                      <wp:docPr id="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.9pt;margin-top:1.25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qsGwIAADo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AQUISIÇÃO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2"/>
                <w:szCs w:val="12"/>
              </w:rPr>
              <w:t xml:space="preserve">(ANOTE O Nº DA NOTA FISCAL NAS </w:t>
            </w:r>
            <w:r w:rsidRPr="008F0C56">
              <w:rPr>
                <w:sz w:val="12"/>
                <w:szCs w:val="12"/>
              </w:rPr>
              <w:t>OBSERVAÇÕES)</w:t>
            </w:r>
          </w:p>
        </w:tc>
        <w:tc>
          <w:tcPr>
            <w:tcW w:w="992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</wp:posOffset>
                      </wp:positionV>
                      <wp:extent cx="90805" cy="90805"/>
                      <wp:effectExtent l="10160" t="8890" r="13335" b="508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1.2pt;margin-top:.65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INCLUSÃO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05076C" w:rsidRPr="009C16DC" w:rsidRDefault="0005076C" w:rsidP="009C043F">
            <w:pPr>
              <w:rPr>
                <w:sz w:val="16"/>
                <w:szCs w:val="16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12065</wp:posOffset>
                      </wp:positionV>
                      <wp:extent cx="90805" cy="90805"/>
                      <wp:effectExtent l="12065" t="12065" r="11430" b="11430"/>
                      <wp:wrapNone/>
                      <wp:docPr id="2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-.25pt;margin-top:.95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</w:t>
            </w:r>
            <w:r w:rsidRPr="00C85574">
              <w:rPr>
                <w:sz w:val="14"/>
                <w:szCs w:val="14"/>
              </w:rPr>
              <w:t>TRANSFERÊNCIA</w:t>
            </w:r>
          </w:p>
        </w:tc>
        <w:tc>
          <w:tcPr>
            <w:tcW w:w="2875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05076C" w:rsidRPr="00073D1F" w:rsidRDefault="0005076C" w:rsidP="009C043F">
            <w:pPr>
              <w:rPr>
                <w:sz w:val="12"/>
                <w:szCs w:val="12"/>
              </w:rPr>
            </w:pPr>
            <w:r>
              <w:rPr>
                <w:noProof/>
                <w:sz w:val="14"/>
                <w:szCs w:val="1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</wp:posOffset>
                      </wp:positionV>
                      <wp:extent cx="90805" cy="90805"/>
                      <wp:effectExtent l="8255" t="9525" r="5715" b="13970"/>
                      <wp:wrapNone/>
                      <wp:docPr id="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3.6pt;margin-top:.75pt;width:7.1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"/>
                  </w:pict>
                </mc:Fallback>
              </mc:AlternateContent>
            </w:r>
            <w:r>
              <w:rPr>
                <w:sz w:val="14"/>
                <w:szCs w:val="14"/>
              </w:rPr>
              <w:t xml:space="preserve">         </w:t>
            </w:r>
            <w:r w:rsidRPr="00C85574">
              <w:rPr>
                <w:sz w:val="14"/>
                <w:szCs w:val="14"/>
              </w:rPr>
              <w:t>BAIXA</w:t>
            </w:r>
            <w:r>
              <w:rPr>
                <w:sz w:val="14"/>
                <w:szCs w:val="14"/>
              </w:rPr>
              <w:t xml:space="preserve"> </w:t>
            </w:r>
            <w:r w:rsidRPr="00073D1F">
              <w:rPr>
                <w:sz w:val="12"/>
                <w:szCs w:val="12"/>
              </w:rPr>
              <w:t>(DESCREVA O MOTIVO NAS OBSERVAÇÕES)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ORIGEM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  <w:tc>
          <w:tcPr>
            <w:tcW w:w="5373" w:type="dxa"/>
            <w:gridSpan w:val="4"/>
            <w:shd w:val="clear" w:color="auto" w:fill="BFBFBF" w:themeFill="background1" w:themeFillShade="BF"/>
            <w:vAlign w:val="center"/>
          </w:tcPr>
          <w:p w:rsidR="0005076C" w:rsidRPr="00073D1F" w:rsidRDefault="0005076C" w:rsidP="009C043F">
            <w:pPr>
              <w:jc w:val="center"/>
              <w:rPr>
                <w:b/>
                <w:noProof/>
                <w:sz w:val="14"/>
                <w:szCs w:val="14"/>
                <w:lang w:eastAsia="pt-BR"/>
              </w:rPr>
            </w:pPr>
            <w:r w:rsidRPr="00073D1F">
              <w:rPr>
                <w:b/>
                <w:noProof/>
                <w:sz w:val="18"/>
                <w:szCs w:val="18"/>
                <w:lang w:eastAsia="pt-BR"/>
              </w:rPr>
              <w:t>DADOS DE DESTINO</w:t>
            </w:r>
            <w:r w:rsidRPr="00073D1F">
              <w:rPr>
                <w:b/>
                <w:noProof/>
                <w:sz w:val="14"/>
                <w:szCs w:val="14"/>
                <w:lang w:eastAsia="pt-BR"/>
              </w:rPr>
              <w:t xml:space="preserve"> (UNIDADE/PREDIO/BLOCO/ANDAR/DEPTO/SALA/DEPARTAMENTO)</w:t>
            </w: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5373" w:type="dxa"/>
            <w:gridSpan w:val="6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  <w:tc>
          <w:tcPr>
            <w:tcW w:w="5373" w:type="dxa"/>
            <w:gridSpan w:val="4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209" w:type="dxa"/>
            <w:gridSpan w:val="2"/>
            <w:shd w:val="clear" w:color="auto" w:fill="BFBFBF" w:themeFill="background1" w:themeFillShade="BF"/>
            <w:vAlign w:val="center"/>
          </w:tcPr>
          <w:p w:rsidR="0005076C" w:rsidRPr="00427567" w:rsidRDefault="0005076C" w:rsidP="009C043F">
            <w:pPr>
              <w:rPr>
                <w:b/>
                <w:noProof/>
                <w:sz w:val="18"/>
                <w:szCs w:val="18"/>
                <w:lang w:eastAsia="pt-BR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t>OBSERVAÇÕ</w:t>
            </w:r>
            <w:r w:rsidRPr="00427567">
              <w:rPr>
                <w:b/>
                <w:noProof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9537" w:type="dxa"/>
            <w:gridSpan w:val="8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  <w:tr w:rsidR="0005076C" w:rsidTr="009C04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0746" w:type="dxa"/>
            <w:gridSpan w:val="10"/>
            <w:shd w:val="clear" w:color="auto" w:fill="FFFFFF" w:themeFill="background1"/>
            <w:vAlign w:val="center"/>
          </w:tcPr>
          <w:p w:rsidR="0005076C" w:rsidRDefault="0005076C" w:rsidP="009C043F">
            <w:pPr>
              <w:rPr>
                <w:noProof/>
                <w:sz w:val="14"/>
                <w:szCs w:val="14"/>
                <w:lang w:eastAsia="pt-BR"/>
              </w:rPr>
            </w:pPr>
          </w:p>
        </w:tc>
      </w:tr>
    </w:tbl>
    <w:p w:rsidR="0005076C" w:rsidRDefault="0005076C" w:rsidP="006568A1">
      <w:pPr>
        <w:spacing w:after="0" w:line="240" w:lineRule="auto"/>
        <w:rPr>
          <w:sz w:val="6"/>
          <w:szCs w:val="6"/>
        </w:rPr>
      </w:pPr>
    </w:p>
    <w:p w:rsidR="004B41F7" w:rsidRDefault="004B41F7" w:rsidP="006568A1">
      <w:pPr>
        <w:spacing w:after="0" w:line="240" w:lineRule="auto"/>
        <w:rPr>
          <w:sz w:val="6"/>
          <w:szCs w:val="6"/>
        </w:rPr>
      </w:pPr>
    </w:p>
    <w:sectPr w:rsidR="004B41F7" w:rsidSect="004B6274">
      <w:headerReference w:type="default" r:id="rId8"/>
      <w:pgSz w:w="11906" w:h="16838"/>
      <w:pgMar w:top="1096" w:right="1080" w:bottom="719" w:left="1080" w:header="426" w:footer="136" w:gutter="0"/>
      <w:cols w:space="708"/>
      <w:docGrid w:linePitch="5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547" w:rsidRDefault="00950547" w:rsidP="00DC622F">
      <w:pPr>
        <w:spacing w:after="0" w:line="240" w:lineRule="auto"/>
      </w:pPr>
      <w:r>
        <w:separator/>
      </w:r>
    </w:p>
  </w:endnote>
  <w:endnote w:type="continuationSeparator" w:id="0">
    <w:p w:rsidR="00950547" w:rsidRDefault="00950547" w:rsidP="00D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547" w:rsidRDefault="00950547" w:rsidP="00DC622F">
      <w:pPr>
        <w:spacing w:after="0" w:line="240" w:lineRule="auto"/>
      </w:pPr>
      <w:r>
        <w:separator/>
      </w:r>
    </w:p>
  </w:footnote>
  <w:footnote w:type="continuationSeparator" w:id="0">
    <w:p w:rsidR="00950547" w:rsidRDefault="00950547" w:rsidP="00DC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21781437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C622F" w:rsidRPr="00DC622F" w:rsidRDefault="00DC622F" w:rsidP="00DC622F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DIARIO DE MOVIMENTAÇÕES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C2530"/>
    <w:multiLevelType w:val="hybridMultilevel"/>
    <w:tmpl w:val="B3EC18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3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74"/>
    <w:rsid w:val="0005076C"/>
    <w:rsid w:val="00073D1F"/>
    <w:rsid w:val="00271EDF"/>
    <w:rsid w:val="00427567"/>
    <w:rsid w:val="004B41F7"/>
    <w:rsid w:val="004B6274"/>
    <w:rsid w:val="006568A1"/>
    <w:rsid w:val="00773486"/>
    <w:rsid w:val="008408A5"/>
    <w:rsid w:val="008F0C56"/>
    <w:rsid w:val="00950547"/>
    <w:rsid w:val="00986DBB"/>
    <w:rsid w:val="009C16DC"/>
    <w:rsid w:val="00A3214F"/>
    <w:rsid w:val="00B237CA"/>
    <w:rsid w:val="00B658CE"/>
    <w:rsid w:val="00B82D1F"/>
    <w:rsid w:val="00C45602"/>
    <w:rsid w:val="00C85574"/>
    <w:rsid w:val="00DC622F"/>
    <w:rsid w:val="00E30355"/>
    <w:rsid w:val="00E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w w:val="90"/>
        <w:sz w:val="44"/>
        <w:szCs w:val="4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22F"/>
  </w:style>
  <w:style w:type="paragraph" w:styleId="Rodap">
    <w:name w:val="footer"/>
    <w:basedOn w:val="Normal"/>
    <w:link w:val="RodapChar"/>
    <w:uiPriority w:val="99"/>
    <w:unhideWhenUsed/>
    <w:rsid w:val="00D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22F"/>
  </w:style>
  <w:style w:type="paragraph" w:styleId="Textodebalo">
    <w:name w:val="Balloon Text"/>
    <w:basedOn w:val="Normal"/>
    <w:link w:val="TextodebaloChar"/>
    <w:uiPriority w:val="99"/>
    <w:semiHidden/>
    <w:unhideWhenUsed/>
    <w:rsid w:val="00DC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22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23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27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w w:val="90"/>
        <w:sz w:val="44"/>
        <w:szCs w:val="4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22F"/>
  </w:style>
  <w:style w:type="paragraph" w:styleId="Rodap">
    <w:name w:val="footer"/>
    <w:basedOn w:val="Normal"/>
    <w:link w:val="RodapChar"/>
    <w:uiPriority w:val="99"/>
    <w:unhideWhenUsed/>
    <w:rsid w:val="00D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22F"/>
  </w:style>
  <w:style w:type="paragraph" w:styleId="Textodebalo">
    <w:name w:val="Balloon Text"/>
    <w:basedOn w:val="Normal"/>
    <w:link w:val="TextodebaloChar"/>
    <w:uiPriority w:val="99"/>
    <w:semiHidden/>
    <w:unhideWhenUsed/>
    <w:rsid w:val="00DC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22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23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KP%20DIVS\controle%20patrimonial\BKP%20PATRIMONIO%20PAULISTA%20VERS&#195;O%2014ABR2010\BKP%20MOVIMENTA&#199;&#213;ES\copias%20movimenta&#231;&#245;es\MOVIMENTA&#199;&#213;ES%20ASSUPERO\movimenta&#231;&#245;es\silvana.pat@unip.br\FOLHA%20DE%20DIARIO%20DE%20MOVIMENTA&#199;&#213;ES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DE DIARIO DE MOVIMENTAÇÕES(1).dotx</Template>
  <TotalTime>102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MOVIMENTAÇÕES</vt:lpstr>
    </vt:vector>
  </TitlesOfParts>
  <Company>Supero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MOVIMENTAÇÕES</dc:title>
  <dc:creator>Ronaldo</dc:creator>
  <cp:lastModifiedBy>Ronaldo</cp:lastModifiedBy>
  <cp:revision>1</cp:revision>
  <cp:lastPrinted>2012-02-24T13:47:00Z</cp:lastPrinted>
  <dcterms:created xsi:type="dcterms:W3CDTF">2012-02-24T13:12:00Z</dcterms:created>
  <dcterms:modified xsi:type="dcterms:W3CDTF">2012-02-24T16:52:00Z</dcterms:modified>
</cp:coreProperties>
</file>